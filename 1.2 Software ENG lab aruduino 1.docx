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DB6203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E0112D" w:rsidRDefault="00E0112D" w:rsidP="00E0112D">
            <w:r>
              <w:rPr>
                <w:rFonts w:ascii="Angsana New" w:hAnsi="Angsana New" w:cs="Angsana New" w:hint="cs"/>
                <w:cs/>
                <w:lang w:bidi="th-TH"/>
              </w:rPr>
              <w:t>เอกสารประกอบการสอนวิชา</w:t>
            </w:r>
            <w:r>
              <w:rPr>
                <w:rFonts w:hint="cs"/>
                <w:rtl/>
                <w:cs/>
              </w:rPr>
              <w:t xml:space="preserve"> </w:t>
            </w:r>
            <w:r>
              <w:t xml:space="preserve">SF 201 </w:t>
            </w:r>
            <w:r>
              <w:rPr>
                <w:rFonts w:ascii="Angsana New" w:hAnsi="Angsana New" w:cs="Angsana New" w:hint="cs"/>
                <w:cs/>
                <w:lang w:bidi="th-TH"/>
              </w:rPr>
              <w:t>ปฏิบัติการพัฒนาทักษะการเขียนโปรแกรม</w:t>
            </w:r>
          </w:p>
        </w:tc>
      </w:tr>
      <w:tr w:rsidR="00F319B0" w:rsidRPr="00DB6203">
        <w:tc>
          <w:tcPr>
            <w:tcW w:w="4860" w:type="dxa"/>
            <w:shd w:val="clear" w:color="auto" w:fill="auto"/>
          </w:tcPr>
          <w:p w:rsidR="00273FF7" w:rsidRDefault="00F41CF7" w:rsidP="00FA2F66">
            <w:p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0C638D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C638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เมธัส</w:t>
            </w:r>
            <w:proofErr w:type="spellEnd"/>
            <w:r w:rsidR="000C638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proofErr w:type="spellStart"/>
            <w:r w:rsidR="000C638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ธัม</w:t>
            </w:r>
            <w:proofErr w:type="spellEnd"/>
            <w:r w:rsidR="000C638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พาณิชย์สกุล</w:t>
            </w:r>
          </w:p>
          <w:p w:rsidR="000C638D" w:rsidRDefault="000C638D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     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ธนกร สนิกวาที</w:t>
            </w:r>
          </w:p>
          <w:p w:rsidR="000C638D" w:rsidRDefault="000C638D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หทัยชนก ชาวเมืองกรุง</w:t>
            </w:r>
          </w:p>
          <w:p w:rsidR="000C638D" w:rsidRDefault="000C638D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ณัฐณิ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ชา เกิดสวัสดิ์</w:t>
            </w:r>
          </w:p>
          <w:p w:rsidR="000C638D" w:rsidRPr="00DB6203" w:rsidRDefault="000C638D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4950" w:type="dxa"/>
            <w:shd w:val="clear" w:color="auto" w:fill="auto"/>
          </w:tcPr>
          <w:p w:rsidR="00F319B0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0C638D">
              <w:rPr>
                <w:rFonts w:ascii="Angsana New" w:hAnsi="Angsana New" w:cs="Angsana New"/>
                <w:sz w:val="32"/>
                <w:szCs w:val="32"/>
              </w:rPr>
              <w:t>5710742049</w:t>
            </w:r>
          </w:p>
          <w:p w:rsidR="000C638D" w:rsidRDefault="000C638D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5710742247</w:t>
            </w:r>
          </w:p>
          <w:p w:rsidR="000C638D" w:rsidRDefault="000C638D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5710742080</w:t>
            </w:r>
          </w:p>
          <w:p w:rsidR="000C638D" w:rsidRDefault="000C638D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5710742072</w:t>
            </w:r>
          </w:p>
          <w:p w:rsidR="000C638D" w:rsidRPr="00DB6203" w:rsidRDefault="000C638D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D64670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DB6203" w:rsidRDefault="00DB6203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วัต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ถุประสงค์</w:t>
            </w:r>
          </w:p>
        </w:tc>
      </w:tr>
      <w:tr w:rsidR="000E5A8D" w:rsidRPr="00DB6203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FA2F66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ทำความคุ้นเคยกับอุปกรณ์ต่างๆ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(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board, motors, switches, sensors, display, 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etc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) </w:t>
            </w:r>
          </w:p>
          <w:p w:rsidR="00A02D4B" w:rsidRPr="00DB6203" w:rsidRDefault="00DB6203" w:rsidP="00FA2F6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</w:t>
            </w:r>
          </w:p>
          <w:p w:rsidR="00F41CF7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คุ้นเคยกับโปรแกรมพัฒนา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8D7870">
              <w:rPr>
                <w:rFonts w:ascii="Angsana New" w:hAnsi="Angsana New" w:cs="Angsana New"/>
                <w:sz w:val="32"/>
                <w:szCs w:val="32"/>
                <w:lang w:bidi="th-TH"/>
              </w:rPr>
              <w:t>(IDE)</w:t>
            </w:r>
          </w:p>
          <w:p w:rsidR="00385F03" w:rsidRPr="00DB6203" w:rsidRDefault="00DB6203" w:rsidP="00DB620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หลักการพื้นฐานในการพัฒนาโปรแกรมสำหรับหุ่นยนต์ </w:t>
            </w:r>
          </w:p>
        </w:tc>
      </w:tr>
      <w:tr w:rsidR="00F47738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DB620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การประกอบหุ่นยนต์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0E5A8D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0E5A8D" w:rsidRPr="00DB6203" w:rsidRDefault="00DB620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ถอดชิ้นส่วนทั้งหมดออกจากกัน</w:t>
            </w:r>
          </w:p>
          <w:p w:rsidR="00CD1465" w:rsidRPr="00A42A83" w:rsidRDefault="00DB6203" w:rsidP="00A42A8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ประกอบหุ่นยนต์ตามคู่มือ บทที่</w:t>
            </w:r>
            <w:r w:rsidR="007344CF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2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7344CF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การใช้โปรแกรมพัฒนา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902FF7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อ้างอิงคู่มือบทที่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5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ติดตั้งโปรแกรมพัฒนา</w:t>
            </w:r>
          </w:p>
          <w:p w:rsidR="00902FF7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ต่อ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board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ผ่านสาย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UCON-4 USB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เข้ากับคอมพิวเตอร์</w:t>
            </w:r>
          </w:p>
          <w:p w:rsidR="00A42A83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ไดรเวอร์</w:t>
            </w:r>
            <w:proofErr w:type="spellEnd"/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ตั้งค่า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พอร์ตอนุกรม</w:t>
            </w:r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เปิดโปรแกรมตัวอย่าง </w:t>
            </w:r>
            <w:r>
              <w:rPr>
                <w:rFonts w:ascii="Angsana New" w:hAnsi="Angsana New" w:cs="Angsana New"/>
                <w:sz w:val="32"/>
                <w:szCs w:val="32"/>
              </w:rPr>
              <w:t>B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linking LED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เข้าสู่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rogramming </w:t>
            </w:r>
            <w:r>
              <w:rPr>
                <w:rFonts w:ascii="Angsana New" w:hAnsi="Angsana New" w:cs="Angsana New"/>
                <w:sz w:val="32"/>
                <w:szCs w:val="32"/>
              </w:rPr>
              <w:t>Mode</w:t>
            </w:r>
          </w:p>
          <w:p w:rsidR="00CD1465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lastRenderedPageBreak/>
              <w:t>C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ompile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pload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โปรแกรม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รับค่าจาก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</w:t>
            </w:r>
            <w:r w:rsidR="006F38F1" w:rsidRPr="00DB6203">
              <w:rPr>
                <w:rFonts w:ascii="Angsana New" w:hAnsi="Angsana New" w:cs="Angsana New"/>
                <w:sz w:val="32"/>
                <w:szCs w:val="32"/>
              </w:rPr>
              <w:t xml:space="preserve">witch 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เพื่อปิดเปิด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LED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ตัวอย่างหน้า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60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หนังสือ เรียนรู้ระบบควบคุมอย่างง่าย</w:t>
            </w:r>
          </w:p>
          <w:p w:rsidR="00DA16DE" w:rsidRDefault="00521278" w:rsidP="00CE53F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DA16DE" w:rsidRPr="00CE53F3" w:rsidRDefault="00DA16DE" w:rsidP="00DA16D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-ทำให้ได้รู้ถึงการต่อสาย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out put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และ สาย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input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และการต่อสายไฟให้ถูกต้อง สุดท้ายต้องเขียนโค้ดให้ถูกต้อง</w:t>
            </w:r>
          </w:p>
          <w:p w:rsidR="00CE53F3" w:rsidRPr="00CE53F3" w:rsidRDefault="00CE53F3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CE53F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การขับเคลื่อนมอเตอร์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1D49CE" w:rsidRPr="00DB6203">
        <w:trPr>
          <w:trHeight w:val="277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6</w:t>
            </w:r>
          </w:p>
          <w:p w:rsidR="00CD1465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ข้อควรระวัง 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!!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ใช้มือจับหุ่นยนต์ไว้ในขณะที่เปิดปิดสวิตซ์เพราะหุ่นยนต์จะทำงานทันทีอาจตกลงมาเสียหายได้</w:t>
            </w:r>
          </w:p>
          <w:p w:rsidR="001D49CE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ทดลองโปรแกรมเดินหน้าถอยหลัง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ทดลองโปรแกรมเดินเป็นวงกลม</w:t>
            </w:r>
          </w:p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ออกแบบการเคลื่อนที่เอง</w:t>
            </w:r>
          </w:p>
          <w:p w:rsidR="00CE53F3" w:rsidRDefault="00521278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6F38F1" w:rsidRPr="00DB6203" w:rsidRDefault="00DA16DE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-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ทำให้เราได้ออกแบบการเขียนโปรแกรมเอง ได้ลองผิดลองถูก และได้ทดลองด้วยตัวเอง</w:t>
            </w:r>
          </w:p>
        </w:tc>
      </w:tr>
      <w:tr w:rsidR="00E1787C" w:rsidRPr="00DB6203">
        <w:trPr>
          <w:trHeight w:val="135"/>
        </w:trPr>
        <w:tc>
          <w:tcPr>
            <w:tcW w:w="9810" w:type="dxa"/>
            <w:gridSpan w:val="2"/>
            <w:shd w:val="clear" w:color="auto" w:fill="F3F3F3"/>
          </w:tcPr>
          <w:p w:rsidR="00E1787C" w:rsidRPr="00DB6203" w:rsidRDefault="006F38F1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SLCD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5A5E0B" w:rsidRPr="00DB6203">
        <w:trPr>
          <w:trHeight w:val="135"/>
        </w:trPr>
        <w:tc>
          <w:tcPr>
            <w:tcW w:w="9810" w:type="dxa"/>
            <w:gridSpan w:val="2"/>
            <w:shd w:val="clear" w:color="auto" w:fill="auto"/>
          </w:tcPr>
          <w:p w:rsidR="005A5E0B" w:rsidRDefault="00FE132B" w:rsidP="00FE132B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7 </w:t>
            </w:r>
          </w:p>
          <w:p w:rsidR="00FE132B" w:rsidRDefault="00FE132B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พิมพ์ชื่อ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บรรทัดที่หนึ่ง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และรหัสนักศึกษา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บรรทัดที่สอง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ออก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SLCD</w:t>
            </w:r>
          </w:p>
          <w:p w:rsidR="009C484D" w:rsidRDefault="009C484D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สรุปชุดคำสั่งที่จำเป็นสำหรับการแสดงผลข้างต้น</w:t>
            </w:r>
          </w:p>
          <w:p w:rsidR="009C484D" w:rsidRPr="00DA16DE" w:rsidRDefault="00DA16DE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-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ทำให้เราได้รู้ถึงการต่อไฟให้ถูกต้อง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(LCD)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และการเขียนโปรแกรมให้ถูกต้องเพื่อนำออกมาแสดงบนหน้าจอ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LCD</w:t>
            </w:r>
            <w:bookmarkStart w:id="0" w:name="_GoBack"/>
            <w:bookmarkEnd w:id="0"/>
          </w:p>
        </w:tc>
      </w:tr>
    </w:tbl>
    <w:p w:rsidR="00A162E0" w:rsidRPr="00DB6203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DB6203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039F1"/>
    <w:rsid w:val="000118E5"/>
    <w:rsid w:val="000A3E33"/>
    <w:rsid w:val="000B1381"/>
    <w:rsid w:val="000C638D"/>
    <w:rsid w:val="000E5A8D"/>
    <w:rsid w:val="00136209"/>
    <w:rsid w:val="001B72EE"/>
    <w:rsid w:val="001C103F"/>
    <w:rsid w:val="001D49CE"/>
    <w:rsid w:val="00225C18"/>
    <w:rsid w:val="002574DA"/>
    <w:rsid w:val="00273FF7"/>
    <w:rsid w:val="003063D4"/>
    <w:rsid w:val="00317866"/>
    <w:rsid w:val="00323672"/>
    <w:rsid w:val="00385F03"/>
    <w:rsid w:val="003D001A"/>
    <w:rsid w:val="00407231"/>
    <w:rsid w:val="00425472"/>
    <w:rsid w:val="00453994"/>
    <w:rsid w:val="00506B90"/>
    <w:rsid w:val="00521278"/>
    <w:rsid w:val="005577E6"/>
    <w:rsid w:val="005A5E0B"/>
    <w:rsid w:val="005F5609"/>
    <w:rsid w:val="006163E7"/>
    <w:rsid w:val="00642B8C"/>
    <w:rsid w:val="006F38F1"/>
    <w:rsid w:val="007344CF"/>
    <w:rsid w:val="007413A0"/>
    <w:rsid w:val="00754DDF"/>
    <w:rsid w:val="007901B9"/>
    <w:rsid w:val="008204E1"/>
    <w:rsid w:val="008227BC"/>
    <w:rsid w:val="008A19FE"/>
    <w:rsid w:val="008D7870"/>
    <w:rsid w:val="008E3F61"/>
    <w:rsid w:val="008F1786"/>
    <w:rsid w:val="00902FF7"/>
    <w:rsid w:val="00946C62"/>
    <w:rsid w:val="009C484D"/>
    <w:rsid w:val="00A02D4B"/>
    <w:rsid w:val="00A162E0"/>
    <w:rsid w:val="00A42A83"/>
    <w:rsid w:val="00A55293"/>
    <w:rsid w:val="00A721D0"/>
    <w:rsid w:val="00AC32FD"/>
    <w:rsid w:val="00AE7966"/>
    <w:rsid w:val="00B02121"/>
    <w:rsid w:val="00B82EF3"/>
    <w:rsid w:val="00C276DF"/>
    <w:rsid w:val="00C92003"/>
    <w:rsid w:val="00CD1465"/>
    <w:rsid w:val="00CE53F3"/>
    <w:rsid w:val="00D64670"/>
    <w:rsid w:val="00D67E6E"/>
    <w:rsid w:val="00DA16DE"/>
    <w:rsid w:val="00DB6203"/>
    <w:rsid w:val="00E0112D"/>
    <w:rsid w:val="00E1787C"/>
    <w:rsid w:val="00E24604"/>
    <w:rsid w:val="00E27699"/>
    <w:rsid w:val="00E65B0F"/>
    <w:rsid w:val="00F319B0"/>
    <w:rsid w:val="00F41CF7"/>
    <w:rsid w:val="00F47738"/>
    <w:rsid w:val="00F70FD0"/>
    <w:rsid w:val="00FA2F66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142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tu-9</cp:lastModifiedBy>
  <cp:revision>6</cp:revision>
  <cp:lastPrinted>2005-07-01T01:49:00Z</cp:lastPrinted>
  <dcterms:created xsi:type="dcterms:W3CDTF">2014-08-27T04:05:00Z</dcterms:created>
  <dcterms:modified xsi:type="dcterms:W3CDTF">2014-09-03T11:11:00Z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